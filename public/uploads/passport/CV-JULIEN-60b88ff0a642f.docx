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27" w:type="pct"/>
        <w:tblLayout w:type="fixed"/>
        <w:tblCellMar>
          <w:left w:w="115" w:type="dxa"/>
          <w:right w:w="115" w:type="dxa"/>
        </w:tblCellMar>
        <w:tblLook w:val="04A0"/>
      </w:tblPr>
      <w:tblGrid>
        <w:gridCol w:w="4494"/>
        <w:gridCol w:w="518"/>
        <w:gridCol w:w="6712"/>
      </w:tblGrid>
      <w:tr w:rsidR="006D409C" w:rsidTr="00590FBB">
        <w:trPr>
          <w:trHeight w:val="1262"/>
        </w:trPr>
        <w:tc>
          <w:tcPr>
            <w:tcW w:w="4311" w:type="dxa"/>
            <w:vMerge w:val="restart"/>
            <w:tcMar>
              <w:left w:w="360" w:type="dxa"/>
            </w:tcMar>
            <w:vAlign w:val="bottom"/>
          </w:tcPr>
          <w:p w:rsidR="006D409C" w:rsidRDefault="00590FBB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426335" cy="24263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B_IMG_160259088983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242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43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2F157F26F63B4CAE8041D16C91A71358"/>
              </w:placeholder>
              <w:temporary/>
              <w:showingPlcHdr/>
            </w:sdtPr>
            <w:sdtContent>
              <w:p w:rsidR="006D409C" w:rsidRDefault="006D409C" w:rsidP="00776643">
                <w:pPr>
                  <w:pStyle w:val="Titre1"/>
                </w:pPr>
                <w:r w:rsidRPr="00036450">
                  <w:rPr>
                    <w:lang w:bidi="fr-FR"/>
                  </w:rPr>
                  <w:t>FORMATION</w:t>
                </w:r>
              </w:p>
            </w:sdtContent>
          </w:sdt>
        </w:tc>
      </w:tr>
      <w:tr w:rsidR="006D409C" w:rsidTr="00590FBB">
        <w:trPr>
          <w:trHeight w:val="2978"/>
        </w:trPr>
        <w:tc>
          <w:tcPr>
            <w:tcW w:w="431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97" w:type="dxa"/>
            <w:tcMar>
              <w:left w:w="0" w:type="dxa"/>
              <w:right w:w="0" w:type="dxa"/>
            </w:tcMar>
          </w:tcPr>
          <w:p w:rsidR="006D409C" w:rsidRDefault="000335A7" w:rsidP="00776643">
            <w:pPr>
              <w:tabs>
                <w:tab w:val="left" w:pos="990"/>
              </w:tabs>
            </w:pPr>
            <w:r>
              <w:rPr>
                <w:noProof/>
                <w:lang w:eastAsia="fr-FR"/>
              </w:rPr>
            </w:r>
            <w:r>
              <w:rPr>
                <w:noProof/>
                <w:lang w:eastAsia="fr-FR"/>
              </w:rPr>
              <w:pict>
                <v:shape id="Triangle rectangle 3" o:sp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>
                    <w:txbxContent>
                      <w:p w:rsidR="00F26BF4" w:rsidRPr="00AF4EA4" w:rsidRDefault="00F26BF4" w:rsidP="006D409C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438" w:type="dxa"/>
          </w:tcPr>
          <w:p w:rsidR="00F26BF4" w:rsidRPr="00F26BF4" w:rsidRDefault="00F26BF4" w:rsidP="007766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409C" w:rsidRPr="009E476F" w:rsidRDefault="005D4183" w:rsidP="00776643">
            <w:pPr>
              <w:rPr>
                <w:rFonts w:ascii="Times New Roman" w:hAnsi="Times New Roman" w:cs="Times New Roman"/>
                <w:b/>
                <w:color w:val="4D671B" w:themeColor="accent1" w:themeShade="80"/>
                <w:sz w:val="24"/>
                <w:szCs w:val="28"/>
              </w:rPr>
            </w:pPr>
            <w:r w:rsidRPr="009E476F">
              <w:rPr>
                <w:rFonts w:ascii="Times New Roman" w:hAnsi="Times New Roman" w:cs="Times New Roman"/>
                <w:b/>
                <w:color w:val="4D671B" w:themeColor="accent1" w:themeShade="80"/>
                <w:sz w:val="24"/>
                <w:szCs w:val="28"/>
              </w:rPr>
              <w:t>Université Jean Monnet – Saint Etienne</w:t>
            </w:r>
          </w:p>
          <w:p w:rsidR="006D409C" w:rsidRPr="009E476F" w:rsidRDefault="005D4183" w:rsidP="00776643">
            <w:pPr>
              <w:pStyle w:val="Date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476F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Septembre 2014 </w:t>
            </w:r>
            <w:r w:rsidRPr="009E476F">
              <w:rPr>
                <w:rFonts w:ascii="Times New Roman" w:hAnsi="Times New Roman" w:cs="Times New Roman"/>
                <w:i/>
                <w:sz w:val="24"/>
                <w:szCs w:val="28"/>
                <w:lang w:bidi="fr-FR"/>
              </w:rPr>
              <w:t>–</w:t>
            </w:r>
            <w:r w:rsidRPr="009E476F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Avril 2015</w:t>
            </w:r>
          </w:p>
          <w:p w:rsidR="006D409C" w:rsidRPr="009E476F" w:rsidRDefault="005D4183" w:rsidP="00776643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  <w:lang w:bidi="fr-FR"/>
              </w:rPr>
            </w:pPr>
            <w:r w:rsidRPr="009E476F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  <w:lang w:bidi="fr-FR"/>
              </w:rPr>
              <w:t>1</w:t>
            </w:r>
            <w:r w:rsidRPr="009E476F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  <w:vertAlign w:val="superscript"/>
                <w:lang w:bidi="fr-FR"/>
              </w:rPr>
              <w:t>ère</w:t>
            </w:r>
            <w:r w:rsidRPr="009E476F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  <w:lang w:bidi="fr-FR"/>
              </w:rPr>
              <w:t xml:space="preserve"> année de Licence d’Arts Plastiques</w:t>
            </w:r>
          </w:p>
          <w:p w:rsidR="00F26BF4" w:rsidRPr="009E476F" w:rsidRDefault="00F26BF4" w:rsidP="00F26BF4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9E476F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  <w:t xml:space="preserve">Cours de photographie, dessin et volume </w:t>
            </w:r>
          </w:p>
          <w:p w:rsidR="006D409C" w:rsidRPr="009E476F" w:rsidRDefault="006D409C" w:rsidP="0077664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6D409C" w:rsidRPr="009E476F" w:rsidRDefault="00F26BF4" w:rsidP="00776643">
            <w:pPr>
              <w:rPr>
                <w:rFonts w:ascii="Times New Roman" w:hAnsi="Times New Roman" w:cs="Times New Roman"/>
                <w:b/>
                <w:color w:val="4D671B" w:themeColor="accent1" w:themeShade="80"/>
                <w:sz w:val="24"/>
                <w:szCs w:val="28"/>
              </w:rPr>
            </w:pPr>
            <w:r w:rsidRPr="009E476F">
              <w:rPr>
                <w:rFonts w:ascii="Times New Roman" w:hAnsi="Times New Roman" w:cs="Times New Roman"/>
                <w:b/>
                <w:color w:val="4D671B" w:themeColor="accent1" w:themeShade="80"/>
                <w:sz w:val="24"/>
                <w:szCs w:val="28"/>
              </w:rPr>
              <w:t>Lycée Carnot - Roanne</w:t>
            </w:r>
          </w:p>
          <w:p w:rsidR="006D409C" w:rsidRPr="009E476F" w:rsidRDefault="00F26BF4" w:rsidP="00776643">
            <w:pPr>
              <w:pStyle w:val="Date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476F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Septembre 2012 </w:t>
            </w:r>
            <w:r w:rsidR="006D409C" w:rsidRPr="009E476F">
              <w:rPr>
                <w:rFonts w:ascii="Times New Roman" w:hAnsi="Times New Roman" w:cs="Times New Roman"/>
                <w:i/>
                <w:sz w:val="24"/>
                <w:szCs w:val="28"/>
                <w:lang w:bidi="fr-FR"/>
              </w:rPr>
              <w:t>-</w:t>
            </w:r>
            <w:r w:rsidRPr="009E476F">
              <w:rPr>
                <w:rFonts w:ascii="Times New Roman" w:hAnsi="Times New Roman" w:cs="Times New Roman"/>
                <w:i/>
                <w:sz w:val="24"/>
                <w:szCs w:val="28"/>
                <w:lang w:bidi="fr-FR"/>
              </w:rPr>
              <w:t xml:space="preserve"> Juillet 2014</w:t>
            </w:r>
          </w:p>
          <w:p w:rsidR="006D409C" w:rsidRPr="009E476F" w:rsidRDefault="00F26BF4" w:rsidP="00F26BF4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9E476F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  <w:t>Baccalauréat Technologique Sciences et Technologies de l’Industrie et du Développement Durable (STI2D) – Option Architect</w:t>
            </w:r>
            <w:r w:rsidR="009E476F" w:rsidRPr="009E476F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  <w:t xml:space="preserve">ure/Construction et </w:t>
            </w:r>
            <w:proofErr w:type="spellStart"/>
            <w:r w:rsidR="009E476F" w:rsidRPr="009E476F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  <w:t>Archidesign</w:t>
            </w:r>
            <w:proofErr w:type="spellEnd"/>
            <w:r w:rsidRPr="009E476F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  <w:t>.</w:t>
            </w:r>
          </w:p>
          <w:p w:rsidR="00F26BF4" w:rsidRDefault="00F26BF4" w:rsidP="00F26BF4"/>
        </w:tc>
      </w:tr>
      <w:tr w:rsidR="006D409C" w:rsidTr="00590FBB">
        <w:trPr>
          <w:trHeight w:val="1276"/>
        </w:trPr>
        <w:tc>
          <w:tcPr>
            <w:tcW w:w="4311" w:type="dxa"/>
            <w:vMerge w:val="restart"/>
            <w:tcMar>
              <w:left w:w="360" w:type="dxa"/>
            </w:tcMar>
            <w:vAlign w:val="bottom"/>
          </w:tcPr>
          <w:p w:rsidR="006D409C" w:rsidRPr="005D47DE" w:rsidRDefault="005D4183" w:rsidP="005D47DE">
            <w:pPr>
              <w:pStyle w:val="Titre"/>
            </w:pPr>
            <w:r>
              <w:t>Julien martin</w:t>
            </w:r>
          </w:p>
          <w:p w:rsidR="006D409C" w:rsidRPr="005D47DE" w:rsidRDefault="006D409C" w:rsidP="005D47DE">
            <w:pPr>
              <w:pStyle w:val="Sous-titre"/>
            </w:pPr>
          </w:p>
          <w:sdt>
            <w:sdtPr>
              <w:id w:val="-1954003311"/>
              <w:placeholder>
                <w:docPart w:val="CCD6219CD01D4EEF964B4D0B3E827E22"/>
              </w:placeholder>
              <w:temporary/>
              <w:showingPlcHdr/>
            </w:sdtPr>
            <w:sdtContent>
              <w:p w:rsidR="005D4183" w:rsidRDefault="005D4183" w:rsidP="005D4183">
                <w:pPr>
                  <w:pStyle w:val="Titre2"/>
                </w:pPr>
                <w:r w:rsidRPr="005D47DE">
                  <w:rPr>
                    <w:rStyle w:val="Titre2Car"/>
                    <w:lang w:bidi="fr-FR"/>
                  </w:rPr>
                  <w:t>CONTACT</w:t>
                </w:r>
              </w:p>
            </w:sdtContent>
          </w:sdt>
          <w:sdt>
            <w:sdtPr>
              <w:rPr>
                <w:rFonts w:ascii="Arial" w:eastAsiaTheme="majorEastAsia" w:hAnsi="Arial" w:cs="Arial"/>
                <w:b/>
                <w:bCs/>
                <w:caps/>
                <w:sz w:val="26"/>
                <w:szCs w:val="26"/>
              </w:rPr>
              <w:id w:val="1111563247"/>
              <w:placeholder>
                <w:docPart w:val="854590D23F4543549A991F72678AD975"/>
              </w:placeholder>
              <w:temporary/>
              <w:showingPlcHdr/>
            </w:sdtPr>
            <w:sdtContent>
              <w:p w:rsidR="005D4183" w:rsidRPr="005D4183" w:rsidRDefault="005D4183" w:rsidP="005D4183">
                <w:pPr>
                  <w:pStyle w:val="Coordonnes"/>
                  <w:spacing w:before="120"/>
                  <w:ind w:right="357"/>
                  <w:rPr>
                    <w:rFonts w:ascii="Arial" w:hAnsi="Arial" w:cs="Arial"/>
                  </w:rPr>
                </w:pPr>
                <w:r w:rsidRPr="005D4183">
                  <w:rPr>
                    <w:rFonts w:ascii="Arial" w:hAnsi="Arial" w:cs="Arial"/>
                    <w:lang w:bidi="fr-FR"/>
                  </w:rPr>
                  <w:t>TÉLÉPHONE :</w:t>
                </w:r>
              </w:p>
            </w:sdtContent>
          </w:sdt>
          <w:p w:rsidR="005D4183" w:rsidRPr="005D4183" w:rsidRDefault="005D4183" w:rsidP="005D4183">
            <w:pPr>
              <w:pStyle w:val="Coordonne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07 60 89 87 01</w:t>
            </w:r>
          </w:p>
          <w:p w:rsidR="005D4183" w:rsidRPr="005D4183" w:rsidRDefault="005D4183" w:rsidP="005D4183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40260293"/>
              <w:placeholder>
                <w:docPart w:val="7D8944256FD049A684C8A60C570D629F"/>
              </w:placeholder>
              <w:temporary/>
              <w:showingPlcHdr/>
            </w:sdtPr>
            <w:sdtContent>
              <w:p w:rsidR="005D4183" w:rsidRPr="005D4183" w:rsidRDefault="005D4183" w:rsidP="005D4183">
                <w:pPr>
                  <w:pStyle w:val="Coordonnes"/>
                  <w:rPr>
                    <w:rFonts w:ascii="Arial" w:hAnsi="Arial" w:cs="Arial"/>
                  </w:rPr>
                </w:pPr>
                <w:r w:rsidRPr="005D4183">
                  <w:rPr>
                    <w:rFonts w:ascii="Arial" w:hAnsi="Arial" w:cs="Arial"/>
                    <w:lang w:bidi="fr-FR"/>
                  </w:rPr>
                  <w:t>E-MAIL :</w:t>
                </w:r>
              </w:p>
            </w:sdtContent>
          </w:sdt>
          <w:p w:rsidR="005D4183" w:rsidRPr="005D4183" w:rsidRDefault="005D4183" w:rsidP="005D4183">
            <w:pPr>
              <w:pStyle w:val="Coordonnes"/>
              <w:rPr>
                <w:rFonts w:ascii="Arial" w:hAnsi="Arial" w:cs="Arial"/>
              </w:rPr>
            </w:pPr>
            <w:r w:rsidRPr="005D4183">
              <w:rPr>
                <w:rFonts w:ascii="Arial" w:hAnsi="Arial" w:cs="Arial"/>
              </w:rPr>
              <w:t>julienmartin42155@outlook.fr</w:t>
            </w:r>
          </w:p>
          <w:p w:rsidR="006D409C" w:rsidRPr="005D4183" w:rsidRDefault="005D4183" w:rsidP="005D4183">
            <w:pPr>
              <w:pStyle w:val="Titre2"/>
              <w:rPr>
                <w:b w:val="0"/>
              </w:rPr>
            </w:pPr>
            <w:r w:rsidRPr="005D4183">
              <w:rPr>
                <w:b w:val="0"/>
              </w:rPr>
              <w:t>Adresse postale</w:t>
            </w:r>
          </w:p>
          <w:p w:rsidR="006D409C" w:rsidRPr="005D4183" w:rsidRDefault="006D409C" w:rsidP="00A75FCE">
            <w:pPr>
              <w:pStyle w:val="Textedeprofil"/>
              <w:rPr>
                <w:rFonts w:ascii="Arial" w:hAnsi="Arial" w:cs="Arial"/>
              </w:rPr>
            </w:pPr>
          </w:p>
          <w:p w:rsidR="005D4183" w:rsidRPr="005D4183" w:rsidRDefault="005D4183" w:rsidP="00A75FCE">
            <w:pPr>
              <w:pStyle w:val="Textedeprofil"/>
              <w:rPr>
                <w:rFonts w:ascii="Arial" w:hAnsi="Arial" w:cs="Arial"/>
              </w:rPr>
            </w:pPr>
            <w:r w:rsidRPr="005D4183">
              <w:rPr>
                <w:rFonts w:ascii="Arial" w:hAnsi="Arial" w:cs="Arial"/>
              </w:rPr>
              <w:t>Résidence le Triton</w:t>
            </w:r>
          </w:p>
          <w:p w:rsidR="005D4183" w:rsidRPr="005D4183" w:rsidRDefault="005D4183" w:rsidP="00A75FCE">
            <w:pPr>
              <w:pStyle w:val="Textedeprofil"/>
              <w:rPr>
                <w:rFonts w:ascii="Arial" w:hAnsi="Arial" w:cs="Arial"/>
              </w:rPr>
            </w:pPr>
            <w:r w:rsidRPr="005D4183">
              <w:rPr>
                <w:rFonts w:ascii="Arial" w:hAnsi="Arial" w:cs="Arial"/>
              </w:rPr>
              <w:t xml:space="preserve">12 impasse Reynaud </w:t>
            </w:r>
            <w:proofErr w:type="spellStart"/>
            <w:r w:rsidRPr="005D4183">
              <w:rPr>
                <w:rFonts w:ascii="Arial" w:hAnsi="Arial" w:cs="Arial"/>
              </w:rPr>
              <w:t>Matout</w:t>
            </w:r>
            <w:proofErr w:type="spellEnd"/>
          </w:p>
          <w:p w:rsidR="005D4183" w:rsidRPr="005D4183" w:rsidRDefault="005D4183" w:rsidP="00A75FCE">
            <w:pPr>
              <w:pStyle w:val="Textedeprofil"/>
              <w:rPr>
                <w:rFonts w:ascii="Arial" w:hAnsi="Arial" w:cs="Arial"/>
              </w:rPr>
            </w:pPr>
            <w:r w:rsidRPr="005D4183">
              <w:rPr>
                <w:rFonts w:ascii="Arial" w:hAnsi="Arial" w:cs="Arial"/>
              </w:rPr>
              <w:t>42120 Le Coteau</w:t>
            </w:r>
          </w:p>
          <w:p w:rsidR="005D4183" w:rsidRDefault="005D4183" w:rsidP="00A75FCE">
            <w:pPr>
              <w:pStyle w:val="Textedeprofil"/>
            </w:pPr>
          </w:p>
          <w:p w:rsidR="005D4183" w:rsidRDefault="005D4183" w:rsidP="00A75FCE">
            <w:pPr>
              <w:pStyle w:val="Textedeprofil"/>
            </w:pPr>
          </w:p>
          <w:p w:rsidR="005D4183" w:rsidRPr="005D4183" w:rsidRDefault="005D4183" w:rsidP="00A75FCE">
            <w:pPr>
              <w:pStyle w:val="Textedeprofil"/>
              <w:rPr>
                <w:sz w:val="24"/>
              </w:rPr>
            </w:pPr>
            <w:r w:rsidRPr="005D4183">
              <w:rPr>
                <w:sz w:val="24"/>
              </w:rPr>
              <w:t>Permis B - Véhiculé</w:t>
            </w:r>
          </w:p>
          <w:p w:rsidR="005D4183" w:rsidRDefault="005D4183" w:rsidP="00A75FCE">
            <w:pPr>
              <w:pStyle w:val="Textedeprofil"/>
            </w:pPr>
          </w:p>
          <w:p w:rsidR="005D4183" w:rsidRDefault="005D4183" w:rsidP="00A75FCE">
            <w:pPr>
              <w:pStyle w:val="Textedeprofil"/>
            </w:pPr>
          </w:p>
          <w:p w:rsidR="005D4183" w:rsidRDefault="005D4183" w:rsidP="00A75FCE">
            <w:pPr>
              <w:pStyle w:val="Textedeprofil"/>
            </w:pPr>
          </w:p>
          <w:p w:rsidR="005D4183" w:rsidRDefault="005D4183" w:rsidP="00A75FCE">
            <w:pPr>
              <w:pStyle w:val="Textedeprofil"/>
            </w:pPr>
          </w:p>
          <w:p w:rsidR="005D4183" w:rsidRDefault="005D4183" w:rsidP="00A75FCE">
            <w:pPr>
              <w:pStyle w:val="Textedeprofil"/>
            </w:pPr>
          </w:p>
          <w:p w:rsidR="005D4183" w:rsidRDefault="005D4183" w:rsidP="00A75FCE">
            <w:pPr>
              <w:pStyle w:val="Textedeprofil"/>
            </w:pPr>
          </w:p>
          <w:p w:rsidR="005D4183" w:rsidRDefault="005D4183" w:rsidP="00A75FCE">
            <w:pPr>
              <w:pStyle w:val="Textedeprofil"/>
            </w:pPr>
          </w:p>
          <w:p w:rsidR="005D4183" w:rsidRDefault="005D4183" w:rsidP="00A75FCE">
            <w:pPr>
              <w:pStyle w:val="Textedeprofil"/>
            </w:pPr>
          </w:p>
          <w:p w:rsidR="005D4183" w:rsidRDefault="005D4183" w:rsidP="00A75FCE">
            <w:pPr>
              <w:pStyle w:val="Textedeprofil"/>
            </w:pPr>
          </w:p>
          <w:p w:rsidR="006D409C" w:rsidRDefault="006D409C" w:rsidP="005D47DE"/>
          <w:p w:rsidR="006D409C" w:rsidRDefault="006D409C" w:rsidP="005D4183"/>
        </w:tc>
        <w:tc>
          <w:tcPr>
            <w:tcW w:w="497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438" w:type="dxa"/>
            <w:shd w:val="clear" w:color="auto" w:fill="31521B" w:themeFill="accent2" w:themeFillShade="80"/>
            <w:vAlign w:val="center"/>
          </w:tcPr>
          <w:sdt>
            <w:sdtPr>
              <w:rPr>
                <w:sz w:val="44"/>
              </w:rPr>
              <w:id w:val="1001553383"/>
              <w:placeholder>
                <w:docPart w:val="0C36A939979D444DAD7BFC4BCF3B99CD"/>
              </w:placeholder>
              <w:temporary/>
              <w:showingPlcHdr/>
            </w:sdtPr>
            <w:sdtContent>
              <w:p w:rsidR="006D409C" w:rsidRDefault="006D409C" w:rsidP="00776643">
                <w:pPr>
                  <w:pStyle w:val="Titre1"/>
                  <w:rPr>
                    <w:b/>
                  </w:rPr>
                </w:pPr>
                <w:r w:rsidRPr="009E476F">
                  <w:rPr>
                    <w:sz w:val="44"/>
                    <w:lang w:bidi="fr-FR"/>
                  </w:rPr>
                  <w:t>PARCOURS PROFESSIONNEL</w:t>
                </w:r>
              </w:p>
            </w:sdtContent>
          </w:sdt>
        </w:tc>
      </w:tr>
      <w:tr w:rsidR="006D409C" w:rsidTr="00590FBB">
        <w:trPr>
          <w:trHeight w:val="5602"/>
        </w:trPr>
        <w:tc>
          <w:tcPr>
            <w:tcW w:w="431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497" w:type="dxa"/>
            <w:tcMar>
              <w:left w:w="0" w:type="dxa"/>
              <w:right w:w="0" w:type="dxa"/>
            </w:tcMar>
          </w:tcPr>
          <w:p w:rsidR="006D409C" w:rsidRDefault="000335A7" w:rsidP="00776643">
            <w:pPr>
              <w:tabs>
                <w:tab w:val="left" w:pos="990"/>
              </w:tabs>
            </w:pPr>
            <w:r>
              <w:rPr>
                <w:noProof/>
                <w:lang w:eastAsia="fr-FR"/>
              </w:rPr>
            </w:r>
            <w:r>
              <w:rPr>
                <w:noProof/>
                <w:lang w:eastAsia="fr-FR"/>
              </w:rPr>
              <w:pict>
                <v:shape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>
                    <w:txbxContent>
                      <w:p w:rsidR="00F26BF4" w:rsidRPr="00AF4EA4" w:rsidRDefault="00F26BF4" w:rsidP="00F56513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438" w:type="dxa"/>
          </w:tcPr>
          <w:p w:rsidR="00F26BF4" w:rsidRPr="009E476F" w:rsidRDefault="00F26BF4" w:rsidP="00F26BF4">
            <w:pPr>
              <w:pStyle w:val="Textedebulles"/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b/>
                <w:i/>
                <w:color w:val="455F51" w:themeColor="text2"/>
                <w:sz w:val="24"/>
                <w:szCs w:val="24"/>
              </w:rPr>
            </w:pPr>
          </w:p>
          <w:p w:rsidR="00F26BF4" w:rsidRPr="009E476F" w:rsidRDefault="00F26BF4" w:rsidP="00F26BF4">
            <w:pPr>
              <w:pStyle w:val="Textedebulles"/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b/>
                <w:color w:val="455F51" w:themeColor="text2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b/>
                <w:color w:val="455F51" w:themeColor="text2"/>
                <w:sz w:val="24"/>
                <w:szCs w:val="24"/>
              </w:rPr>
              <w:t>Michelin – Agent de production</w:t>
            </w:r>
          </w:p>
          <w:p w:rsidR="009E476F" w:rsidRPr="009E476F" w:rsidRDefault="009E476F" w:rsidP="00F26BF4">
            <w:pPr>
              <w:pStyle w:val="Textedebulles"/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Juin 2015– Septembre 2020</w:t>
            </w:r>
          </w:p>
          <w:p w:rsidR="00F26BF4" w:rsidRPr="009E476F" w:rsidRDefault="00F26BF4" w:rsidP="00F26BF4">
            <w:pPr>
              <w:pStyle w:val="Textedebulles"/>
              <w:numPr>
                <w:ilvl w:val="0"/>
                <w:numId w:val="6"/>
              </w:numPr>
              <w:tabs>
                <w:tab w:val="left" w:pos="850"/>
              </w:tabs>
              <w:spacing w:after="113" w:line="360" w:lineRule="auto"/>
              <w:rPr>
                <w:rFonts w:ascii="Times New Roman" w:hAnsi="Times New Roman" w:cs="Times New Roman"/>
                <w:color w:val="7F7F7F" w:themeColor="text1" w:themeTint="80"/>
                <w:sz w:val="24"/>
                <w:szCs w:val="28"/>
              </w:rPr>
            </w:pPr>
            <w:r w:rsidRPr="009E476F">
              <w:rPr>
                <w:rFonts w:ascii="Times New Roman" w:hAnsi="Times New Roman" w:cs="Times New Roman"/>
                <w:color w:val="7F7F7F" w:themeColor="text1" w:themeTint="80"/>
                <w:sz w:val="24"/>
                <w:szCs w:val="28"/>
              </w:rPr>
              <w:t>Travail d’équipe en 4x8 et 5x8</w:t>
            </w:r>
          </w:p>
          <w:p w:rsidR="00F26BF4" w:rsidRPr="009E476F" w:rsidRDefault="00F26BF4" w:rsidP="00F26BF4">
            <w:pPr>
              <w:pStyle w:val="Textedebulles"/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b/>
                <w:iCs/>
                <w:color w:val="455F51" w:themeColor="text2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b/>
                <w:bCs/>
                <w:color w:val="455F51" w:themeColor="text2"/>
                <w:sz w:val="24"/>
                <w:szCs w:val="24"/>
              </w:rPr>
              <w:t xml:space="preserve">Le Petit Prince </w:t>
            </w:r>
            <w:r w:rsidRPr="009E476F">
              <w:rPr>
                <w:rFonts w:ascii="Times New Roman" w:hAnsi="Times New Roman" w:cs="Times New Roman"/>
                <w:b/>
                <w:color w:val="455F51" w:themeColor="text2"/>
                <w:sz w:val="24"/>
                <w:szCs w:val="24"/>
              </w:rPr>
              <w:t>-</w:t>
            </w:r>
            <w:r w:rsidRPr="009E476F">
              <w:rPr>
                <w:rFonts w:ascii="Times New Roman" w:hAnsi="Times New Roman" w:cs="Times New Roman"/>
                <w:b/>
                <w:bCs/>
                <w:color w:val="455F51" w:themeColor="text2"/>
                <w:sz w:val="24"/>
                <w:szCs w:val="24"/>
              </w:rPr>
              <w:t xml:space="preserve"> </w:t>
            </w:r>
            <w:r w:rsidRPr="009E476F">
              <w:rPr>
                <w:rFonts w:ascii="Times New Roman" w:hAnsi="Times New Roman" w:cs="Times New Roman"/>
                <w:b/>
                <w:iCs/>
                <w:color w:val="455F51" w:themeColor="text2"/>
                <w:sz w:val="24"/>
                <w:szCs w:val="24"/>
              </w:rPr>
              <w:t xml:space="preserve">Serveur </w:t>
            </w:r>
          </w:p>
          <w:p w:rsidR="009E476F" w:rsidRPr="009E476F" w:rsidRDefault="009E476F" w:rsidP="00F26BF4">
            <w:pPr>
              <w:pStyle w:val="Textedebulles"/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Septembre 2013 - Mai 2015</w:t>
            </w:r>
          </w:p>
          <w:p w:rsidR="00F26BF4" w:rsidRPr="009E476F" w:rsidRDefault="00F26BF4" w:rsidP="00F26BF4">
            <w:pPr>
              <w:pStyle w:val="Textedebulles"/>
              <w:widowControl w:val="0"/>
              <w:numPr>
                <w:ilvl w:val="0"/>
                <w:numId w:val="6"/>
              </w:numPr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Restaurant gastronomique </w:t>
            </w:r>
          </w:p>
          <w:p w:rsidR="00F26BF4" w:rsidRPr="009E476F" w:rsidRDefault="00F26BF4" w:rsidP="00F26BF4">
            <w:pPr>
              <w:pStyle w:val="Textedebulles"/>
              <w:widowControl w:val="0"/>
              <w:numPr>
                <w:ilvl w:val="0"/>
                <w:numId w:val="6"/>
              </w:numPr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Extra les week-ends </w:t>
            </w:r>
          </w:p>
          <w:p w:rsidR="00F26BF4" w:rsidRPr="009E476F" w:rsidRDefault="00F26BF4" w:rsidP="00F26BF4">
            <w:pPr>
              <w:pStyle w:val="Textedebulles"/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ind w:left="170"/>
              <w:textAlignment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:rsidR="00F26BF4" w:rsidRPr="009E476F" w:rsidRDefault="00F26BF4" w:rsidP="00F26BF4">
            <w:pPr>
              <w:pStyle w:val="Textedebulles"/>
              <w:tabs>
                <w:tab w:val="left" w:pos="850"/>
              </w:tabs>
              <w:rPr>
                <w:rFonts w:ascii="Times New Roman" w:hAnsi="Times New Roman" w:cs="Times New Roman"/>
                <w:b/>
                <w:iCs/>
                <w:color w:val="455F51" w:themeColor="text2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b/>
                <w:bCs/>
                <w:color w:val="455F51" w:themeColor="text2"/>
                <w:sz w:val="24"/>
                <w:szCs w:val="24"/>
              </w:rPr>
              <w:t xml:space="preserve">Jam concept  </w:t>
            </w:r>
            <w:r w:rsidRPr="009E476F">
              <w:rPr>
                <w:rFonts w:ascii="Times New Roman" w:hAnsi="Times New Roman" w:cs="Times New Roman"/>
                <w:b/>
                <w:color w:val="455F51" w:themeColor="text2"/>
                <w:sz w:val="24"/>
                <w:szCs w:val="24"/>
              </w:rPr>
              <w:t>-</w:t>
            </w:r>
            <w:r w:rsidRPr="009E476F">
              <w:rPr>
                <w:rFonts w:ascii="Times New Roman" w:hAnsi="Times New Roman" w:cs="Times New Roman"/>
                <w:b/>
                <w:bCs/>
                <w:color w:val="455F51" w:themeColor="text2"/>
                <w:sz w:val="24"/>
                <w:szCs w:val="24"/>
              </w:rPr>
              <w:t xml:space="preserve"> </w:t>
            </w:r>
            <w:r w:rsidRPr="009E476F">
              <w:rPr>
                <w:rFonts w:ascii="Times New Roman" w:hAnsi="Times New Roman" w:cs="Times New Roman"/>
                <w:b/>
                <w:iCs/>
                <w:color w:val="455F51" w:themeColor="text2"/>
                <w:sz w:val="24"/>
                <w:szCs w:val="24"/>
              </w:rPr>
              <w:t>Stagiaire</w:t>
            </w:r>
          </w:p>
          <w:p w:rsidR="009E476F" w:rsidRPr="009E476F" w:rsidRDefault="009E476F" w:rsidP="00F26BF4">
            <w:pPr>
              <w:pStyle w:val="Textedebulles"/>
              <w:tabs>
                <w:tab w:val="left" w:pos="850"/>
              </w:tabs>
              <w:rPr>
                <w:rFonts w:ascii="Times New Roman" w:hAnsi="Times New Roman" w:cs="Times New Roman"/>
                <w:i/>
                <w:iCs/>
                <w:caps/>
                <w:color w:val="000000" w:themeColor="text1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2012</w:t>
            </w:r>
          </w:p>
          <w:p w:rsidR="00F26BF4" w:rsidRPr="009E476F" w:rsidRDefault="00F26BF4" w:rsidP="00F26BF4">
            <w:pPr>
              <w:pStyle w:val="Textedebulles"/>
              <w:widowControl w:val="0"/>
              <w:numPr>
                <w:ilvl w:val="0"/>
                <w:numId w:val="8"/>
              </w:numPr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Stage de 1 semaine assistant coach sportif</w:t>
            </w:r>
          </w:p>
          <w:p w:rsidR="00F26BF4" w:rsidRPr="009E476F" w:rsidRDefault="00F26BF4" w:rsidP="00F26BF4">
            <w:pPr>
              <w:pStyle w:val="Textedebulles"/>
              <w:widowControl w:val="0"/>
              <w:numPr>
                <w:ilvl w:val="0"/>
                <w:numId w:val="8"/>
              </w:numPr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Ménage de la salle, initiation au cours</w:t>
            </w:r>
          </w:p>
          <w:p w:rsidR="00F26BF4" w:rsidRPr="009E476F" w:rsidRDefault="00F26BF4" w:rsidP="00F26BF4">
            <w:pPr>
              <w:pStyle w:val="Textedebulles"/>
              <w:tabs>
                <w:tab w:val="left" w:pos="850"/>
              </w:tabs>
              <w:rPr>
                <w:rFonts w:ascii="Times New Roman" w:hAnsi="Times New Roman" w:cs="Times New Roman"/>
                <w:b/>
                <w:i/>
                <w:color w:val="455F51" w:themeColor="text2"/>
                <w:sz w:val="24"/>
                <w:szCs w:val="24"/>
              </w:rPr>
            </w:pPr>
          </w:p>
          <w:p w:rsidR="00F26BF4" w:rsidRPr="009E476F" w:rsidRDefault="00F26BF4" w:rsidP="00F26BF4">
            <w:pPr>
              <w:pStyle w:val="Textedebulles"/>
              <w:tabs>
                <w:tab w:val="left" w:pos="850"/>
              </w:tabs>
              <w:rPr>
                <w:rFonts w:ascii="Times New Roman" w:hAnsi="Times New Roman" w:cs="Times New Roman"/>
                <w:b/>
                <w:iCs/>
                <w:color w:val="455F51" w:themeColor="text2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b/>
                <w:bCs/>
                <w:color w:val="455F51" w:themeColor="text2"/>
                <w:sz w:val="24"/>
                <w:szCs w:val="24"/>
              </w:rPr>
              <w:t xml:space="preserve">Air France Roissy </w:t>
            </w:r>
            <w:r w:rsidRPr="009E476F">
              <w:rPr>
                <w:rFonts w:ascii="Times New Roman" w:hAnsi="Times New Roman" w:cs="Times New Roman"/>
                <w:b/>
                <w:color w:val="455F51" w:themeColor="text2"/>
                <w:sz w:val="24"/>
                <w:szCs w:val="24"/>
              </w:rPr>
              <w:t>-</w:t>
            </w:r>
            <w:r w:rsidRPr="009E476F">
              <w:rPr>
                <w:rFonts w:ascii="Times New Roman" w:hAnsi="Times New Roman" w:cs="Times New Roman"/>
                <w:b/>
                <w:bCs/>
                <w:color w:val="455F51" w:themeColor="text2"/>
                <w:sz w:val="24"/>
                <w:szCs w:val="24"/>
              </w:rPr>
              <w:t xml:space="preserve"> </w:t>
            </w:r>
            <w:r w:rsidRPr="009E476F">
              <w:rPr>
                <w:rFonts w:ascii="Times New Roman" w:hAnsi="Times New Roman" w:cs="Times New Roman"/>
                <w:b/>
                <w:iCs/>
                <w:color w:val="455F51" w:themeColor="text2"/>
                <w:sz w:val="24"/>
                <w:szCs w:val="24"/>
              </w:rPr>
              <w:t xml:space="preserve">Stagiaire </w:t>
            </w:r>
          </w:p>
          <w:p w:rsidR="009E476F" w:rsidRPr="009E476F" w:rsidRDefault="009E476F" w:rsidP="00F26BF4">
            <w:pPr>
              <w:pStyle w:val="Textedebulles"/>
              <w:tabs>
                <w:tab w:val="left" w:pos="850"/>
              </w:tabs>
              <w:rPr>
                <w:rFonts w:ascii="Times New Roman" w:hAnsi="Times New Roman" w:cs="Times New Roman"/>
                <w:i/>
                <w:iCs/>
                <w:caps/>
                <w:color w:val="000000" w:themeColor="text1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2011</w:t>
            </w:r>
          </w:p>
          <w:p w:rsidR="00F26BF4" w:rsidRPr="009E476F" w:rsidRDefault="00F26BF4" w:rsidP="00F26BF4">
            <w:pPr>
              <w:pStyle w:val="Textedebulles"/>
              <w:widowControl w:val="0"/>
              <w:numPr>
                <w:ilvl w:val="0"/>
                <w:numId w:val="9"/>
              </w:numPr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Stage de 1 semaine en section Cargo </w:t>
            </w:r>
          </w:p>
          <w:p w:rsidR="006D409C" w:rsidRPr="009E476F" w:rsidRDefault="00F26BF4" w:rsidP="009E476F">
            <w:pPr>
              <w:pStyle w:val="Textedebulles"/>
              <w:widowControl w:val="0"/>
              <w:numPr>
                <w:ilvl w:val="0"/>
                <w:numId w:val="9"/>
              </w:numPr>
              <w:tabs>
                <w:tab w:val="left" w:pos="850"/>
              </w:tabs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E476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Réparation du matériel de pistes </w:t>
            </w:r>
          </w:p>
          <w:p w:rsidR="009E476F" w:rsidRPr="009E476F" w:rsidRDefault="009E476F" w:rsidP="009E476F">
            <w:pPr>
              <w:pStyle w:val="Textedebulles"/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ind w:left="720"/>
              <w:textAlignment w:val="center"/>
              <w:rPr>
                <w:rFonts w:ascii="Times New Roman" w:hAnsi="Times New Roman" w:cs="Times New Roman"/>
                <w:color w:val="7F7F7F" w:themeColor="text1" w:themeTint="80"/>
                <w:sz w:val="28"/>
                <w:szCs w:val="24"/>
              </w:rPr>
            </w:pPr>
          </w:p>
        </w:tc>
      </w:tr>
      <w:tr w:rsidR="006D409C" w:rsidTr="00590FBB">
        <w:trPr>
          <w:trHeight w:val="1262"/>
        </w:trPr>
        <w:tc>
          <w:tcPr>
            <w:tcW w:w="431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497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438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9140971F78DC484CA0EBC91AF8DB04BD"/>
              </w:placeholder>
              <w:temporary/>
              <w:showingPlcHdr/>
            </w:sdtPr>
            <w:sdtContent>
              <w:p w:rsidR="006D409C" w:rsidRDefault="006D409C" w:rsidP="00776643">
                <w:pPr>
                  <w:pStyle w:val="Titre1"/>
                  <w:rPr>
                    <w:b/>
                  </w:rPr>
                </w:pPr>
                <w:r w:rsidRPr="00776643">
                  <w:rPr>
                    <w:rStyle w:val="Titre2Car"/>
                    <w:b w:val="0"/>
                    <w:sz w:val="48"/>
                    <w:szCs w:val="32"/>
                    <w:lang w:bidi="fr-FR"/>
                  </w:rPr>
                  <w:t>COMPÉTENCES</w:t>
                </w:r>
              </w:p>
            </w:sdtContent>
          </w:sdt>
        </w:tc>
      </w:tr>
      <w:tr w:rsidR="00590FBB" w:rsidRPr="00590FBB" w:rsidTr="00590FBB">
        <w:trPr>
          <w:trHeight w:val="2127"/>
        </w:trPr>
        <w:tc>
          <w:tcPr>
            <w:tcW w:w="4311" w:type="dxa"/>
            <w:vMerge/>
            <w:tcBorders>
              <w:bottom w:val="nil"/>
            </w:tcBorders>
            <w:vAlign w:val="bottom"/>
          </w:tcPr>
          <w:p w:rsidR="006D409C" w:rsidRPr="00590FBB" w:rsidRDefault="006D409C" w:rsidP="00776643">
            <w:pPr>
              <w:ind w:right="0"/>
              <w:rPr>
                <w:rFonts w:ascii="Times New Roman" w:hAnsi="Times New Roman" w:cs="Times New Roman"/>
                <w:noProof/>
                <w:color w:val="808080" w:themeColor="background1" w:themeShade="80"/>
                <w:sz w:val="24"/>
              </w:rPr>
            </w:pPr>
          </w:p>
        </w:tc>
        <w:tc>
          <w:tcPr>
            <w:tcW w:w="49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Pr="00590FBB" w:rsidRDefault="000335A7" w:rsidP="00776643">
            <w:pPr>
              <w:tabs>
                <w:tab w:val="left" w:pos="990"/>
              </w:tabs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808080" w:themeColor="background1" w:themeShade="80"/>
                <w:sz w:val="24"/>
                <w:lang w:eastAsia="fr-FR"/>
              </w:rPr>
            </w:r>
            <w:r>
              <w:rPr>
                <w:rFonts w:ascii="Times New Roman" w:hAnsi="Times New Roman" w:cs="Times New Roman"/>
                <w:noProof/>
                <w:color w:val="808080" w:themeColor="background1" w:themeShade="80"/>
                <w:sz w:val="24"/>
                <w:lang w:eastAsia="fr-FR"/>
              </w:rPr>
              <w:pict>
                <v:shape 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3,311173;0,333;227812,0;1593,311173" o:connectangles="0,0,0,0" textboxrect="0,0,346895,347348"/>
                  <v:textbox>
                    <w:txbxContent>
                      <w:p w:rsidR="00F26BF4" w:rsidRPr="00AF4EA4" w:rsidRDefault="00F26BF4" w:rsidP="00F56513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438" w:type="dxa"/>
            <w:tcBorders>
              <w:bottom w:val="nil"/>
            </w:tcBorders>
            <w:vAlign w:val="bottom"/>
          </w:tcPr>
          <w:p w:rsidR="00744D7A" w:rsidRDefault="00744D7A" w:rsidP="00776643">
            <w:pPr>
              <w:rPr>
                <w:rFonts w:ascii="Times New Roman" w:hAnsi="Times New Roman" w:cs="Times New Roman"/>
                <w:b/>
                <w:color w:val="31521B" w:themeColor="accent2" w:themeShade="80"/>
                <w:sz w:val="24"/>
              </w:rPr>
            </w:pPr>
          </w:p>
          <w:p w:rsidR="006D409C" w:rsidRPr="00590FBB" w:rsidRDefault="00590FBB" w:rsidP="00776643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  <w:r w:rsidRPr="00590FBB">
              <w:rPr>
                <w:rFonts w:ascii="Times New Roman" w:hAnsi="Times New Roman" w:cs="Times New Roman"/>
                <w:b/>
                <w:color w:val="31521B" w:themeColor="accent2" w:themeShade="80"/>
                <w:sz w:val="24"/>
              </w:rPr>
              <w:t>Anglais :</w:t>
            </w:r>
            <w:r w:rsidRPr="00590FBB">
              <w:rPr>
                <w:rFonts w:ascii="Times New Roman" w:hAnsi="Times New Roman" w:cs="Times New Roman"/>
                <w:color w:val="31521B" w:themeColor="accent2" w:themeShade="80"/>
                <w:sz w:val="24"/>
              </w:rPr>
              <w:t xml:space="preserve"> </w:t>
            </w:r>
            <w:r w:rsidRPr="00590FBB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niveau intermédiaire</w:t>
            </w:r>
          </w:p>
          <w:p w:rsidR="00590FBB" w:rsidRPr="00590FBB" w:rsidRDefault="00590FBB" w:rsidP="00776643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  <w:r w:rsidRPr="00590FBB">
              <w:rPr>
                <w:rFonts w:ascii="Times New Roman" w:hAnsi="Times New Roman" w:cs="Times New Roman"/>
                <w:b/>
                <w:color w:val="1B5337" w:themeColor="accent3" w:themeShade="80"/>
                <w:sz w:val="24"/>
              </w:rPr>
              <w:t>Espagnol :</w:t>
            </w:r>
            <w:r w:rsidRPr="00590FBB">
              <w:rPr>
                <w:rFonts w:ascii="Times New Roman" w:hAnsi="Times New Roman" w:cs="Times New Roman"/>
                <w:color w:val="1B5337" w:themeColor="accent3" w:themeShade="80"/>
                <w:sz w:val="24"/>
              </w:rPr>
              <w:t xml:space="preserve"> </w:t>
            </w:r>
            <w:r w:rsidRPr="00590FBB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niveau débutant</w:t>
            </w:r>
          </w:p>
          <w:p w:rsidR="00590FBB" w:rsidRPr="00590FBB" w:rsidRDefault="00590FBB" w:rsidP="00776643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</w:p>
          <w:p w:rsidR="00590FBB" w:rsidRDefault="00590FBB" w:rsidP="00776643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  <w:r w:rsidRPr="00590FBB">
              <w:rPr>
                <w:rFonts w:ascii="Times New Roman" w:hAnsi="Times New Roman" w:cs="Times New Roman"/>
                <w:b/>
                <w:color w:val="31521B" w:themeColor="accent2" w:themeShade="80"/>
                <w:sz w:val="24"/>
              </w:rPr>
              <w:t>Informatique :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 xml:space="preserve"> </w:t>
            </w:r>
            <w:r w:rsidR="00262879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Word, Excel,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 xml:space="preserve"> </w:t>
            </w:r>
            <w:r w:rsidR="00262879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Sketch up</w:t>
            </w:r>
            <w:r w:rsidR="00DE4B0C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 xml:space="preserve">, </w:t>
            </w:r>
            <w:r w:rsidR="00262879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All plan</w:t>
            </w:r>
            <w:r w:rsidR="00DE4B0C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.</w:t>
            </w:r>
          </w:p>
          <w:p w:rsidR="00DE4B0C" w:rsidRPr="00590FBB" w:rsidRDefault="00DE4B0C" w:rsidP="00776643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  <w:r w:rsidRPr="00DE4B0C">
              <w:rPr>
                <w:rFonts w:ascii="Times New Roman" w:hAnsi="Times New Roman" w:cs="Times New Roman"/>
                <w:b/>
                <w:color w:val="31521B" w:themeColor="accent2" w:themeShade="80"/>
                <w:sz w:val="24"/>
              </w:rPr>
              <w:t>Qualités professionnelles :</w:t>
            </w:r>
            <w:r w:rsidRPr="00DE4B0C">
              <w:rPr>
                <w:rFonts w:ascii="Times New Roman" w:hAnsi="Times New Roman" w:cs="Times New Roman"/>
                <w:color w:val="31521B" w:themeColor="accent2" w:themeShade="80"/>
                <w:sz w:val="24"/>
              </w:rPr>
              <w:t xml:space="preserve"> </w:t>
            </w:r>
            <w:r w:rsidR="00262879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Travail en é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quipe, polyvalence, autonomie, capacité d’adaptation, rigueur, ponctualité et sens de la créativité.</w:t>
            </w:r>
            <w:bookmarkStart w:id="0" w:name="_GoBack"/>
            <w:bookmarkEnd w:id="0"/>
          </w:p>
        </w:tc>
      </w:tr>
    </w:tbl>
    <w:p w:rsidR="00153B84" w:rsidRPr="00590FBB" w:rsidRDefault="00153B84" w:rsidP="005D47DE">
      <w:pPr>
        <w:rPr>
          <w:rFonts w:ascii="Times New Roman" w:hAnsi="Times New Roman" w:cs="Times New Roman"/>
          <w:color w:val="808080" w:themeColor="background1" w:themeShade="80"/>
          <w:sz w:val="24"/>
        </w:rPr>
      </w:pPr>
    </w:p>
    <w:sectPr w:rsidR="00153B84" w:rsidRPr="00590FBB" w:rsidSect="00B8150E">
      <w:headerReference w:type="default" r:id="rId11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3CC" w:rsidRDefault="000643CC" w:rsidP="00C51CF5">
      <w:r>
        <w:separator/>
      </w:r>
    </w:p>
  </w:endnote>
  <w:endnote w:type="continuationSeparator" w:id="0">
    <w:p w:rsidR="000643CC" w:rsidRDefault="000643CC" w:rsidP="00C51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3CC" w:rsidRDefault="000643CC" w:rsidP="00C51CF5">
      <w:r>
        <w:separator/>
      </w:r>
    </w:p>
  </w:footnote>
  <w:footnote w:type="continuationSeparator" w:id="0">
    <w:p w:rsidR="000643CC" w:rsidRDefault="000643CC" w:rsidP="00C51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F4" w:rsidRDefault="000335A7">
    <w:pPr>
      <w:pStyle w:val="En-tte"/>
    </w:pPr>
    <w:r>
      <w:rPr>
        <w:noProof/>
        <w:lang w:eastAsia="fr-FR"/>
      </w:rPr>
      <w:pict>
        <v:shapetype id="_x0000_t118" coordsize="21600,21600" o:spt="118" path="m,4292l21600,r,21600l,21600xe">
          <v:stroke joinstyle="miter"/>
          <v:path gradientshapeok="t" o:connecttype="custom" o:connectlocs="10800,2146;0,10800;10800,21600;21600,10800" textboxrect="0,4291,21600,21600"/>
        </v:shapetype>
        <v:shape id="Entrée manuelle 4" o:spid="_x0000_s4097" type="#_x0000_t118" style="position:absolute;margin-left:18pt;margin-top:24.75pt;width:236.6pt;height:781.5pt;z-index:-251658752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" fillcolor="#eaf4d7 [660]" stroked="f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0E222C"/>
    <w:multiLevelType w:val="hybridMultilevel"/>
    <w:tmpl w:val="1FA20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5E73"/>
    <w:multiLevelType w:val="hybridMultilevel"/>
    <w:tmpl w:val="E4DEA4C0"/>
    <w:lvl w:ilvl="0" w:tplc="A0C663F2">
      <w:start w:val="7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617E0"/>
    <w:multiLevelType w:val="hybridMultilevel"/>
    <w:tmpl w:val="75060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D3BEF"/>
    <w:multiLevelType w:val="hybridMultilevel"/>
    <w:tmpl w:val="AB6E1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11EB1"/>
    <w:multiLevelType w:val="hybridMultilevel"/>
    <w:tmpl w:val="39D40D74"/>
    <w:lvl w:ilvl="0" w:tplc="C4F22768">
      <w:start w:val="2012"/>
      <w:numFmt w:val="decimal"/>
      <w:lvlText w:val="%1"/>
      <w:lvlJc w:val="left"/>
      <w:pPr>
        <w:ind w:left="936" w:hanging="576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attachedTemplate r:id="rId1"/>
  <w:stylePaneFormatFilter w:val="5004"/>
  <w:stylePaneSortMethod w:val="0000"/>
  <w:defaultTabStop w:val="720"/>
  <w:hyphenationZone w:val="425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4183"/>
    <w:rsid w:val="000335A7"/>
    <w:rsid w:val="000521EF"/>
    <w:rsid w:val="000643CC"/>
    <w:rsid w:val="00072613"/>
    <w:rsid w:val="000A545F"/>
    <w:rsid w:val="000F3BEA"/>
    <w:rsid w:val="0010314C"/>
    <w:rsid w:val="00153B84"/>
    <w:rsid w:val="00196AAB"/>
    <w:rsid w:val="001A4D1A"/>
    <w:rsid w:val="001B0B3D"/>
    <w:rsid w:val="00262879"/>
    <w:rsid w:val="003B0DB8"/>
    <w:rsid w:val="00431999"/>
    <w:rsid w:val="00443E2D"/>
    <w:rsid w:val="00572086"/>
    <w:rsid w:val="00590FBB"/>
    <w:rsid w:val="00597871"/>
    <w:rsid w:val="005D1896"/>
    <w:rsid w:val="005D4183"/>
    <w:rsid w:val="005D47DE"/>
    <w:rsid w:val="005F364E"/>
    <w:rsid w:val="0062123A"/>
    <w:rsid w:val="00635EF0"/>
    <w:rsid w:val="00646E75"/>
    <w:rsid w:val="00663587"/>
    <w:rsid w:val="006D409C"/>
    <w:rsid w:val="006F0756"/>
    <w:rsid w:val="00744D7A"/>
    <w:rsid w:val="00776643"/>
    <w:rsid w:val="00797579"/>
    <w:rsid w:val="007D0F5B"/>
    <w:rsid w:val="00882E29"/>
    <w:rsid w:val="0089570E"/>
    <w:rsid w:val="008F290E"/>
    <w:rsid w:val="00942045"/>
    <w:rsid w:val="00963043"/>
    <w:rsid w:val="00964B9F"/>
    <w:rsid w:val="009E476F"/>
    <w:rsid w:val="009F215D"/>
    <w:rsid w:val="00A5492F"/>
    <w:rsid w:val="00A73BCA"/>
    <w:rsid w:val="00A75FCE"/>
    <w:rsid w:val="00AC5509"/>
    <w:rsid w:val="00AF4EA4"/>
    <w:rsid w:val="00B0669D"/>
    <w:rsid w:val="00B74CEF"/>
    <w:rsid w:val="00B8150E"/>
    <w:rsid w:val="00B90CEF"/>
    <w:rsid w:val="00B95D4D"/>
    <w:rsid w:val="00C51CF5"/>
    <w:rsid w:val="00C93D20"/>
    <w:rsid w:val="00CA407F"/>
    <w:rsid w:val="00D00A30"/>
    <w:rsid w:val="00D8438A"/>
    <w:rsid w:val="00DC71AE"/>
    <w:rsid w:val="00DE4B0C"/>
    <w:rsid w:val="00E55D74"/>
    <w:rsid w:val="00E774C3"/>
    <w:rsid w:val="00E8541C"/>
    <w:rsid w:val="00F26BF4"/>
    <w:rsid w:val="00F56513"/>
    <w:rsid w:val="00FC5CD1"/>
    <w:rsid w:val="00FD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56"/>
    <w:pPr>
      <w:ind w:right="360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Accentuation">
    <w:name w:val="Emphasis"/>
    <w:basedOn w:val="Policepardfaut"/>
    <w:uiPriority w:val="11"/>
    <w:semiHidden/>
    <w:qFormat/>
    <w:rsid w:val="00B90CEF"/>
    <w:rPr>
      <w:i/>
      <w:iCs/>
    </w:rPr>
  </w:style>
  <w:style w:type="paragraph" w:styleId="Paragraphedeliste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53B84"/>
  </w:style>
  <w:style w:type="paragraph" w:styleId="Pieddepage">
    <w:name w:val="footer"/>
    <w:basedOn w:val="Normal"/>
    <w:link w:val="Pieddepage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72086"/>
    <w:rPr>
      <w:sz w:val="22"/>
    </w:rPr>
  </w:style>
  <w:style w:type="character" w:customStyle="1" w:styleId="Titre3Car">
    <w:name w:val="Titre 3 Car"/>
    <w:basedOn w:val="Policepardfaut"/>
    <w:link w:val="Titre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ar"/>
    <w:uiPriority w:val="99"/>
    <w:rsid w:val="00C51CF5"/>
    <w:rPr>
      <w:sz w:val="18"/>
      <w:szCs w:val="22"/>
    </w:rPr>
  </w:style>
  <w:style w:type="character" w:customStyle="1" w:styleId="DateCar">
    <w:name w:val="Date Car"/>
    <w:basedOn w:val="Policepardfaut"/>
    <w:link w:val="Date"/>
    <w:uiPriority w:val="99"/>
    <w:rsid w:val="00C51CF5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AC5509"/>
    <w:rPr>
      <w:color w:val="31521B" w:themeColor="accent2" w:themeShade="80"/>
      <w:u w:val="single"/>
    </w:rPr>
  </w:style>
  <w:style w:type="character" w:styleId="Textedelespacerserv">
    <w:name w:val="Placeholder Text"/>
    <w:basedOn w:val="Policepardfaut"/>
    <w:uiPriority w:val="99"/>
    <w:semiHidden/>
    <w:rsid w:val="00C51CF5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itre1Car">
    <w:name w:val="Titre 1 Car"/>
    <w:basedOn w:val="Policepardfaut"/>
    <w:link w:val="Titre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Policepardfaut"/>
    <w:uiPriority w:val="99"/>
    <w:semiHidden/>
    <w:rsid w:val="005D47DE"/>
    <w:rPr>
      <w:color w:val="808080"/>
      <w:shd w:val="clear" w:color="auto" w:fill="E6E6E6"/>
    </w:rPr>
  </w:style>
  <w:style w:type="paragraph" w:customStyle="1" w:styleId="Textedeprofil">
    <w:name w:val="Texte de profil"/>
    <w:basedOn w:val="Normal"/>
    <w:qFormat/>
    <w:rsid w:val="00443E2D"/>
  </w:style>
  <w:style w:type="paragraph" w:customStyle="1" w:styleId="Coordonnes">
    <w:name w:val="Coordonnées"/>
    <w:basedOn w:val="Normal"/>
    <w:qFormat/>
    <w:rsid w:val="00443E2D"/>
  </w:style>
  <w:style w:type="paragraph" w:styleId="Textedebulles">
    <w:name w:val="Balloon Text"/>
    <w:basedOn w:val="Normal"/>
    <w:link w:val="TextedebullesCar"/>
    <w:uiPriority w:val="99"/>
    <w:unhideWhenUsed/>
    <w:rsid w:val="00F26BF4"/>
    <w:pPr>
      <w:ind w:right="0"/>
    </w:pPr>
    <w:rPr>
      <w:rFonts w:ascii="Lucida Grande" w:hAnsi="Lucida Grande"/>
      <w:sz w:val="18"/>
      <w:szCs w:val="18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rsid w:val="00F26BF4"/>
    <w:rPr>
      <w:rFonts w:ascii="Lucida Grande" w:hAnsi="Lucida Grande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ine\AppData\Roaming\Microsoft\Templates\CV%20cube%20ve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157F26F63B4CAE8041D16C91A71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AD0CFA-C678-487E-A7F2-EBC4690FC9E1}"/>
      </w:docPartPr>
      <w:docPartBody>
        <w:p w:rsidR="006E6CDB" w:rsidRDefault="006E6CDB">
          <w:pPr>
            <w:pStyle w:val="2F157F26F63B4CAE8041D16C91A71358"/>
          </w:pPr>
          <w:r w:rsidRPr="00036450">
            <w:rPr>
              <w:lang w:bidi="fr-FR"/>
            </w:rPr>
            <w:t>FORMATION</w:t>
          </w:r>
        </w:p>
      </w:docPartBody>
    </w:docPart>
    <w:docPart>
      <w:docPartPr>
        <w:name w:val="0C36A939979D444DAD7BFC4BCF3B99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62C1C8-7599-475E-B47D-7F7E89CF1D74}"/>
      </w:docPartPr>
      <w:docPartBody>
        <w:p w:rsidR="006E6CDB" w:rsidRDefault="006E6CDB">
          <w:pPr>
            <w:pStyle w:val="0C36A939979D444DAD7BFC4BCF3B99CD"/>
          </w:pPr>
          <w:r w:rsidRPr="00036450">
            <w:rPr>
              <w:lang w:bidi="fr-FR"/>
            </w:rPr>
            <w:t>PARCOURS PROFESSIONNEL</w:t>
          </w:r>
        </w:p>
      </w:docPartBody>
    </w:docPart>
    <w:docPart>
      <w:docPartPr>
        <w:name w:val="9140971F78DC484CA0EBC91AF8DB04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AC3F31-9619-46B0-8B89-1AA828465089}"/>
      </w:docPartPr>
      <w:docPartBody>
        <w:p w:rsidR="006E6CDB" w:rsidRDefault="006E6CDB">
          <w:pPr>
            <w:pStyle w:val="9140971F78DC484CA0EBC91AF8DB04BD"/>
          </w:pPr>
          <w:r w:rsidRPr="00776643">
            <w:rPr>
              <w:rStyle w:val="Titre2Car"/>
              <w:lang w:bidi="fr-FR"/>
            </w:rPr>
            <w:t>COMPÉTENCES</w:t>
          </w:r>
        </w:p>
      </w:docPartBody>
    </w:docPart>
    <w:docPart>
      <w:docPartPr>
        <w:name w:val="CCD6219CD01D4EEF964B4D0B3E827E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3E468C-DB38-4A06-89DC-068B82DE8830}"/>
      </w:docPartPr>
      <w:docPartBody>
        <w:p w:rsidR="006E6CDB" w:rsidRDefault="006E6CDB" w:rsidP="006E6CDB">
          <w:pPr>
            <w:pStyle w:val="CCD6219CD01D4EEF964B4D0B3E827E22"/>
          </w:pPr>
          <w:r w:rsidRPr="005D47DE">
            <w:rPr>
              <w:rStyle w:val="Titre2Car"/>
              <w:lang w:bidi="fr-FR"/>
            </w:rPr>
            <w:t>CONTACT</w:t>
          </w:r>
        </w:p>
      </w:docPartBody>
    </w:docPart>
    <w:docPart>
      <w:docPartPr>
        <w:name w:val="854590D23F4543549A991F72678AD9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D09A9D-55EF-4144-B894-3F927E01B5D5}"/>
      </w:docPartPr>
      <w:docPartBody>
        <w:p w:rsidR="006E6CDB" w:rsidRDefault="006E6CDB" w:rsidP="006E6CDB">
          <w:pPr>
            <w:pStyle w:val="854590D23F4543549A991F72678AD975"/>
          </w:pPr>
          <w:r w:rsidRPr="004D3011">
            <w:rPr>
              <w:lang w:bidi="fr-FR"/>
            </w:rPr>
            <w:t>TÉLÉPHONE :</w:t>
          </w:r>
        </w:p>
      </w:docPartBody>
    </w:docPart>
    <w:docPart>
      <w:docPartPr>
        <w:name w:val="7D8944256FD049A684C8A60C570D62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C7AA19-6973-42D7-B924-A9780A25AF11}"/>
      </w:docPartPr>
      <w:docPartBody>
        <w:p w:rsidR="006E6CDB" w:rsidRDefault="006E6CDB" w:rsidP="006E6CDB">
          <w:pPr>
            <w:pStyle w:val="7D8944256FD049A684C8A60C570D629F"/>
          </w:pPr>
          <w:r w:rsidRPr="004D3011">
            <w:rPr>
              <w:lang w:bidi="fr-FR"/>
            </w:rPr>
            <w:t>E-MAIL :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E6CDB"/>
    <w:rsid w:val="00234B1A"/>
    <w:rsid w:val="006E6CDB"/>
    <w:rsid w:val="0091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88"/>
  </w:style>
  <w:style w:type="paragraph" w:styleId="Titre2">
    <w:name w:val="heading 2"/>
    <w:basedOn w:val="Normal"/>
    <w:next w:val="Normal"/>
    <w:link w:val="Titre2Car"/>
    <w:uiPriority w:val="9"/>
    <w:qFormat/>
    <w:rsid w:val="006E6CDB"/>
    <w:pPr>
      <w:keepNext/>
      <w:keepLines/>
      <w:pBdr>
        <w:bottom w:val="single" w:sz="8" w:space="1" w:color="4F81BD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157F26F63B4CAE8041D16C91A71358">
    <w:name w:val="2F157F26F63B4CAE8041D16C91A71358"/>
    <w:rsid w:val="00912288"/>
  </w:style>
  <w:style w:type="paragraph" w:customStyle="1" w:styleId="C46E1C419CB94796A6816C83B02ED46C">
    <w:name w:val="C46E1C419CB94796A6816C83B02ED46C"/>
    <w:rsid w:val="00912288"/>
  </w:style>
  <w:style w:type="paragraph" w:customStyle="1" w:styleId="467E1928D3F04EB5BD0507840E700092">
    <w:name w:val="467E1928D3F04EB5BD0507840E700092"/>
    <w:rsid w:val="00912288"/>
  </w:style>
  <w:style w:type="paragraph" w:customStyle="1" w:styleId="37984CC8A0E14F55B9B5D8CB9A061A99">
    <w:name w:val="37984CC8A0E14F55B9B5D8CB9A061A99"/>
    <w:rsid w:val="00912288"/>
  </w:style>
  <w:style w:type="paragraph" w:customStyle="1" w:styleId="DD2BF456FB66486DA3D9301B7238ECFC">
    <w:name w:val="DD2BF456FB66486DA3D9301B7238ECFC"/>
    <w:rsid w:val="00912288"/>
  </w:style>
  <w:style w:type="paragraph" w:customStyle="1" w:styleId="EB17CE82E36E4A39A3EBB4A28286C939">
    <w:name w:val="EB17CE82E36E4A39A3EBB4A28286C939"/>
    <w:rsid w:val="00912288"/>
  </w:style>
  <w:style w:type="paragraph" w:customStyle="1" w:styleId="867CC1F970E64241BDD20D9BDCE5BDE9">
    <w:name w:val="867CC1F970E64241BDD20D9BDCE5BDE9"/>
    <w:rsid w:val="00912288"/>
  </w:style>
  <w:style w:type="paragraph" w:customStyle="1" w:styleId="E2F9EE9FAE454733AB624A5357FC7BAE">
    <w:name w:val="E2F9EE9FAE454733AB624A5357FC7BAE"/>
    <w:rsid w:val="00912288"/>
  </w:style>
  <w:style w:type="paragraph" w:customStyle="1" w:styleId="67C140E550034A9D9CCB4AA759564086">
    <w:name w:val="67C140E550034A9D9CCB4AA759564086"/>
    <w:rsid w:val="00912288"/>
  </w:style>
  <w:style w:type="paragraph" w:customStyle="1" w:styleId="7566A732C1024640B7E02DD1998096EC">
    <w:name w:val="7566A732C1024640B7E02DD1998096EC"/>
    <w:rsid w:val="00912288"/>
  </w:style>
  <w:style w:type="paragraph" w:customStyle="1" w:styleId="95D88A7718014496A6B7E9933F96DC82">
    <w:name w:val="95D88A7718014496A6B7E9933F96DC82"/>
    <w:rsid w:val="00912288"/>
  </w:style>
  <w:style w:type="paragraph" w:customStyle="1" w:styleId="7AE46D9C1F53403E80B13648F9A0CECF">
    <w:name w:val="7AE46D9C1F53403E80B13648F9A0CECF"/>
    <w:rsid w:val="00912288"/>
  </w:style>
  <w:style w:type="character" w:customStyle="1" w:styleId="Titre2Car">
    <w:name w:val="Titre 2 Car"/>
    <w:basedOn w:val="Policepardfaut"/>
    <w:link w:val="Titre2"/>
    <w:uiPriority w:val="9"/>
    <w:rsid w:val="006E6CDB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9D3B6AA2183B45A3A9DC93B2C30E1CE0">
    <w:name w:val="9D3B6AA2183B45A3A9DC93B2C30E1CE0"/>
    <w:rsid w:val="00912288"/>
  </w:style>
  <w:style w:type="paragraph" w:customStyle="1" w:styleId="C173E0645CA84BA79D66A4C8BC0276E9">
    <w:name w:val="C173E0645CA84BA79D66A4C8BC0276E9"/>
    <w:rsid w:val="00912288"/>
  </w:style>
  <w:style w:type="paragraph" w:customStyle="1" w:styleId="7AD241C69BE1471F82A87328CF0E36EC">
    <w:name w:val="7AD241C69BE1471F82A87328CF0E36EC"/>
    <w:rsid w:val="00912288"/>
  </w:style>
  <w:style w:type="paragraph" w:customStyle="1" w:styleId="D78A1BBDCCDC459D8EC841E28378A62C">
    <w:name w:val="D78A1BBDCCDC459D8EC841E28378A62C"/>
    <w:rsid w:val="00912288"/>
  </w:style>
  <w:style w:type="paragraph" w:customStyle="1" w:styleId="C19D7B331C9E4D2795A73D6AEFEE1EFA">
    <w:name w:val="C19D7B331C9E4D2795A73D6AEFEE1EFA"/>
    <w:rsid w:val="00912288"/>
  </w:style>
  <w:style w:type="paragraph" w:customStyle="1" w:styleId="8AE9162031A94861B17C5E494ABDEAA1">
    <w:name w:val="8AE9162031A94861B17C5E494ABDEAA1"/>
    <w:rsid w:val="00912288"/>
  </w:style>
  <w:style w:type="character" w:styleId="Lienhypertexte">
    <w:name w:val="Hyperlink"/>
    <w:basedOn w:val="Policepardfaut"/>
    <w:uiPriority w:val="99"/>
    <w:unhideWhenUsed/>
    <w:rsid w:val="00912288"/>
    <w:rPr>
      <w:color w:val="C0504D" w:themeColor="accent2"/>
      <w:u w:val="single"/>
    </w:rPr>
  </w:style>
  <w:style w:type="paragraph" w:customStyle="1" w:styleId="5B01731AA4B04CB68002E9D50483A2D9">
    <w:name w:val="5B01731AA4B04CB68002E9D50483A2D9"/>
    <w:rsid w:val="00912288"/>
  </w:style>
  <w:style w:type="paragraph" w:customStyle="1" w:styleId="0C36A939979D444DAD7BFC4BCF3B99CD">
    <w:name w:val="0C36A939979D444DAD7BFC4BCF3B99CD"/>
    <w:rsid w:val="00912288"/>
  </w:style>
  <w:style w:type="paragraph" w:customStyle="1" w:styleId="07D2800CA5B54465957C00B60217F9C0">
    <w:name w:val="07D2800CA5B54465957C00B60217F9C0"/>
    <w:rsid w:val="00912288"/>
  </w:style>
  <w:style w:type="paragraph" w:customStyle="1" w:styleId="88F8646481BB43F28CE553434AB7B7D7">
    <w:name w:val="88F8646481BB43F28CE553434AB7B7D7"/>
    <w:rsid w:val="00912288"/>
  </w:style>
  <w:style w:type="paragraph" w:customStyle="1" w:styleId="39C8C489B5244260A21679A844D0DEED">
    <w:name w:val="39C8C489B5244260A21679A844D0DEED"/>
    <w:rsid w:val="00912288"/>
  </w:style>
  <w:style w:type="paragraph" w:customStyle="1" w:styleId="54EE80E96AB944419BC0A7A48A8AA327">
    <w:name w:val="54EE80E96AB944419BC0A7A48A8AA327"/>
    <w:rsid w:val="00912288"/>
  </w:style>
  <w:style w:type="paragraph" w:customStyle="1" w:styleId="92C77596A85A44A4A7D59FC785AEE58D">
    <w:name w:val="92C77596A85A44A4A7D59FC785AEE58D"/>
    <w:rsid w:val="00912288"/>
  </w:style>
  <w:style w:type="paragraph" w:customStyle="1" w:styleId="9118050660B340A4B4391933A2EA862F">
    <w:name w:val="9118050660B340A4B4391933A2EA862F"/>
    <w:rsid w:val="00912288"/>
  </w:style>
  <w:style w:type="paragraph" w:customStyle="1" w:styleId="556FBCD848F048A3922B17764F714C02">
    <w:name w:val="556FBCD848F048A3922B17764F714C02"/>
    <w:rsid w:val="00912288"/>
  </w:style>
  <w:style w:type="paragraph" w:customStyle="1" w:styleId="7B15AE81CCF34263AD14AB53AFF242D7">
    <w:name w:val="7B15AE81CCF34263AD14AB53AFF242D7"/>
    <w:rsid w:val="00912288"/>
  </w:style>
  <w:style w:type="paragraph" w:customStyle="1" w:styleId="7B62325B17FD485BAD7794BF9EDC1A6C">
    <w:name w:val="7B62325B17FD485BAD7794BF9EDC1A6C"/>
    <w:rsid w:val="00912288"/>
  </w:style>
  <w:style w:type="paragraph" w:customStyle="1" w:styleId="AACC088DA6454DAB8E38ED7EE292F615">
    <w:name w:val="AACC088DA6454DAB8E38ED7EE292F615"/>
    <w:rsid w:val="00912288"/>
  </w:style>
  <w:style w:type="paragraph" w:customStyle="1" w:styleId="C8909CEFED8C4CDB8E7136389EC5DB1B">
    <w:name w:val="C8909CEFED8C4CDB8E7136389EC5DB1B"/>
    <w:rsid w:val="00912288"/>
  </w:style>
  <w:style w:type="paragraph" w:customStyle="1" w:styleId="5D6B769FC44049D2A407E7D4B52141AB">
    <w:name w:val="5D6B769FC44049D2A407E7D4B52141AB"/>
    <w:rsid w:val="00912288"/>
  </w:style>
  <w:style w:type="paragraph" w:customStyle="1" w:styleId="8EDE1143640D4BF687A558C7CFF2F04D">
    <w:name w:val="8EDE1143640D4BF687A558C7CFF2F04D"/>
    <w:rsid w:val="00912288"/>
  </w:style>
  <w:style w:type="paragraph" w:customStyle="1" w:styleId="954526B389FF432BAAE42283868C75BC">
    <w:name w:val="954526B389FF432BAAE42283868C75BC"/>
    <w:rsid w:val="00912288"/>
  </w:style>
  <w:style w:type="paragraph" w:customStyle="1" w:styleId="91E9534F5E704A8E94F3D456185309B9">
    <w:name w:val="91E9534F5E704A8E94F3D456185309B9"/>
    <w:rsid w:val="00912288"/>
  </w:style>
  <w:style w:type="paragraph" w:customStyle="1" w:styleId="13678E3ED9AC4358AD3C3E25B5F1FCFA">
    <w:name w:val="13678E3ED9AC4358AD3C3E25B5F1FCFA"/>
    <w:rsid w:val="00912288"/>
  </w:style>
  <w:style w:type="paragraph" w:customStyle="1" w:styleId="BC43220D658449ADBB2800938021DF00">
    <w:name w:val="BC43220D658449ADBB2800938021DF00"/>
    <w:rsid w:val="00912288"/>
  </w:style>
  <w:style w:type="paragraph" w:customStyle="1" w:styleId="4DC6540A4B384A96BC0A93F9E68CB298">
    <w:name w:val="4DC6540A4B384A96BC0A93F9E68CB298"/>
    <w:rsid w:val="00912288"/>
  </w:style>
  <w:style w:type="paragraph" w:customStyle="1" w:styleId="7D4355C3D3DF40F2ADD3BBD905423E5F">
    <w:name w:val="7D4355C3D3DF40F2ADD3BBD905423E5F"/>
    <w:rsid w:val="00912288"/>
  </w:style>
  <w:style w:type="paragraph" w:customStyle="1" w:styleId="EB126C6362EC4DAFBE3A256CA7C36CE7">
    <w:name w:val="EB126C6362EC4DAFBE3A256CA7C36CE7"/>
    <w:rsid w:val="00912288"/>
  </w:style>
  <w:style w:type="paragraph" w:customStyle="1" w:styleId="9140971F78DC484CA0EBC91AF8DB04BD">
    <w:name w:val="9140971F78DC484CA0EBC91AF8DB04BD"/>
    <w:rsid w:val="00912288"/>
  </w:style>
  <w:style w:type="paragraph" w:customStyle="1" w:styleId="9162E28673AE4DECBD89EDF685C38EBB">
    <w:name w:val="9162E28673AE4DECBD89EDF685C38EBB"/>
    <w:rsid w:val="006E6CDB"/>
  </w:style>
  <w:style w:type="paragraph" w:customStyle="1" w:styleId="40F1200D081240F59E3EE944EFB789E2">
    <w:name w:val="40F1200D081240F59E3EE944EFB789E2"/>
    <w:rsid w:val="006E6CDB"/>
  </w:style>
  <w:style w:type="paragraph" w:customStyle="1" w:styleId="4BC080B6837646FAA48238A52177F93B">
    <w:name w:val="4BC080B6837646FAA48238A52177F93B"/>
    <w:rsid w:val="006E6CDB"/>
  </w:style>
  <w:style w:type="paragraph" w:customStyle="1" w:styleId="3CF409A533E94AC796C7D7AEB5269D28">
    <w:name w:val="3CF409A533E94AC796C7D7AEB5269D28"/>
    <w:rsid w:val="006E6CDB"/>
  </w:style>
  <w:style w:type="paragraph" w:customStyle="1" w:styleId="F397BBD192BE4D2A8A36679C3370FE3F">
    <w:name w:val="F397BBD192BE4D2A8A36679C3370FE3F"/>
    <w:rsid w:val="006E6CDB"/>
  </w:style>
  <w:style w:type="paragraph" w:customStyle="1" w:styleId="569FA6E4A7B54DE58A12BC78CDF1166E">
    <w:name w:val="569FA6E4A7B54DE58A12BC78CDF1166E"/>
    <w:rsid w:val="006E6CDB"/>
  </w:style>
  <w:style w:type="paragraph" w:customStyle="1" w:styleId="CCD6219CD01D4EEF964B4D0B3E827E22">
    <w:name w:val="CCD6219CD01D4EEF964B4D0B3E827E22"/>
    <w:rsid w:val="006E6CDB"/>
  </w:style>
  <w:style w:type="paragraph" w:customStyle="1" w:styleId="854590D23F4543549A991F72678AD975">
    <w:name w:val="854590D23F4543549A991F72678AD975"/>
    <w:rsid w:val="006E6CDB"/>
  </w:style>
  <w:style w:type="paragraph" w:customStyle="1" w:styleId="A25731E338224E4EBEFA2391D60852C3">
    <w:name w:val="A25731E338224E4EBEFA2391D60852C3"/>
    <w:rsid w:val="006E6CDB"/>
  </w:style>
  <w:style w:type="paragraph" w:customStyle="1" w:styleId="75F035DBA3AB4F85BBE31291838BA329">
    <w:name w:val="75F035DBA3AB4F85BBE31291838BA329"/>
    <w:rsid w:val="006E6CDB"/>
  </w:style>
  <w:style w:type="paragraph" w:customStyle="1" w:styleId="7D961AB0FFC4417C8010C13544F44436">
    <w:name w:val="7D961AB0FFC4417C8010C13544F44436"/>
    <w:rsid w:val="006E6CDB"/>
  </w:style>
  <w:style w:type="paragraph" w:customStyle="1" w:styleId="7D8944256FD049A684C8A60C570D629F">
    <w:name w:val="7D8944256FD049A684C8A60C570D629F"/>
    <w:rsid w:val="006E6C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cube vert</Template>
  <TotalTime>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2020-09-16T15:39:00Z</dcterms:created>
  <dcterms:modified xsi:type="dcterms:W3CDTF">2020-10-13T12:52:00Z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